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08" w:rsidRDefault="00C21757">
      <w:pPr>
        <w:jc w:val="center"/>
        <w:rPr>
          <w:rFonts w:ascii="Arial Black" w:hAnsi="Arial Black"/>
          <w:b/>
          <w:color w:val="003366"/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2917190" cy="829945"/>
            <wp:effectExtent l="0" t="0" r="0" b="0"/>
            <wp:docPr id="1" name="Picture114" descr="a_ogo_pliroforiki_re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14" descr="a_ogo_pliroforiki_red_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08" w:rsidRDefault="00B004AF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  <w:r w:rsidRPr="00B004AF">
        <w:rPr>
          <w:rFonts w:ascii="Book Antiqua" w:hAnsi="Book Antiqua"/>
          <w:b/>
          <w:color w:val="003366"/>
          <w:sz w:val="52"/>
          <w:szCs w:val="52"/>
        </w:rPr>
        <w:t>Ανάπτυξη και Διαχείριση Ολοκληρωμένων Πληροφοριακών Συστημάτων και Εφαρμογών</w:t>
      </w: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Default="003949CB">
      <w:pPr>
        <w:pStyle w:val="FootnoteText"/>
        <w:spacing w:before="0" w:after="0" w:line="240" w:lineRule="auto"/>
        <w:jc w:val="center"/>
        <w:rPr>
          <w:rFonts w:ascii="Book Antiqua" w:hAnsi="Book Antiqua"/>
          <w:b/>
          <w:color w:val="003366"/>
          <w:sz w:val="52"/>
          <w:szCs w:val="52"/>
        </w:rPr>
      </w:pPr>
    </w:p>
    <w:p w:rsidR="003949CB" w:rsidRPr="00355B6D" w:rsidRDefault="003949CB">
      <w:pPr>
        <w:pStyle w:val="FootnoteText"/>
        <w:spacing w:before="0" w:after="0" w:line="240" w:lineRule="auto"/>
        <w:jc w:val="center"/>
        <w:rPr>
          <w:szCs w:val="24"/>
        </w:rPr>
      </w:pPr>
    </w:p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56"/>
      </w:tblGrid>
      <w:tr w:rsidR="00530D08">
        <w:tc>
          <w:tcPr>
            <w:tcW w:w="9356" w:type="dxa"/>
            <w:shd w:val="clear" w:color="auto" w:fill="D9D9D9"/>
          </w:tcPr>
          <w:p w:rsidR="00530D08" w:rsidRPr="00C115DE" w:rsidRDefault="00BC1025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Διαχείριση </w:t>
            </w:r>
            <w:proofErr w:type="spellStart"/>
            <w:r>
              <w:rPr>
                <w:b/>
                <w:bCs/>
                <w:sz w:val="28"/>
                <w:szCs w:val="28"/>
              </w:rPr>
              <w:t>Φυσιοθεραπευτηρίου</w:t>
            </w:r>
            <w:proofErr w:type="spellEnd"/>
          </w:p>
        </w:tc>
      </w:tr>
    </w:tbl>
    <w:p w:rsidR="00530D08" w:rsidRPr="00275163" w:rsidRDefault="00530D08">
      <w:pPr>
        <w:pStyle w:val="FootnoteText"/>
        <w:spacing w:line="240" w:lineRule="auto"/>
        <w:rPr>
          <w:szCs w:val="24"/>
          <w:lang w:val="en-US"/>
        </w:rPr>
      </w:pPr>
    </w:p>
    <w:p w:rsidR="00530D08" w:rsidRDefault="00530D08">
      <w:pPr>
        <w:pStyle w:val="FootnoteText"/>
        <w:spacing w:line="240" w:lineRule="auto"/>
        <w:rPr>
          <w:szCs w:val="24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21"/>
        <w:gridCol w:w="6327"/>
      </w:tblGrid>
      <w:tr w:rsidR="00530D08">
        <w:tc>
          <w:tcPr>
            <w:tcW w:w="3021" w:type="dxa"/>
            <w:tcBorders>
              <w:top w:val="thinThickSmallGap" w:sz="18" w:space="0" w:color="auto"/>
            </w:tcBorders>
          </w:tcPr>
          <w:p w:rsidR="00530D08" w:rsidRDefault="00C115DE">
            <w:pPr>
              <w:pStyle w:val="TableHeading2"/>
              <w:rPr>
                <w:lang w:val="en-GB"/>
              </w:rPr>
            </w:pPr>
            <w:r>
              <w:t xml:space="preserve">Ομάδα εργασίας </w:t>
            </w:r>
            <w:r w:rsidR="00530D08">
              <w:rPr>
                <w:lang w:val="en-GB"/>
              </w:rPr>
              <w:t>:</w:t>
            </w:r>
          </w:p>
        </w:tc>
        <w:tc>
          <w:tcPr>
            <w:tcW w:w="6327" w:type="dxa"/>
            <w:tcBorders>
              <w:top w:val="thinThickSmallGap" w:sz="18" w:space="0" w:color="auto"/>
            </w:tcBorders>
          </w:tcPr>
          <w:p w:rsidR="00530D08" w:rsidRPr="00AA18D2" w:rsidRDefault="00BC1025">
            <w:pPr>
              <w:pStyle w:val="TableNormal1"/>
            </w:pPr>
            <w:r>
              <w:t xml:space="preserve">Μαριάννα </w:t>
            </w:r>
            <w:proofErr w:type="spellStart"/>
            <w:r>
              <w:t>Παραδεισιώτη</w:t>
            </w:r>
            <w:proofErr w:type="spellEnd"/>
            <w:r>
              <w:t xml:space="preserve">, </w:t>
            </w:r>
            <w:hyperlink r:id="rId8" w:history="1">
              <w:r w:rsidRPr="002F4FEF">
                <w:rPr>
                  <w:rStyle w:val="Hyperlink"/>
                  <w:lang w:val="en-US"/>
                </w:rPr>
                <w:t>marianna</w:t>
              </w:r>
              <w:r w:rsidRPr="00BC1025">
                <w:rPr>
                  <w:rStyle w:val="Hyperlink"/>
                </w:rPr>
                <w:t>_</w:t>
              </w:r>
              <w:r w:rsidRPr="002F4FEF">
                <w:rPr>
                  <w:rStyle w:val="Hyperlink"/>
                  <w:lang w:val="en-US"/>
                </w:rPr>
                <w:t>paradi</w:t>
              </w:r>
              <w:r w:rsidRPr="00BC1025">
                <w:rPr>
                  <w:rStyle w:val="Hyperlink"/>
                </w:rPr>
                <w:t>@</w:t>
              </w:r>
              <w:r w:rsidRPr="002F4FEF">
                <w:rPr>
                  <w:rStyle w:val="Hyperlink"/>
                  <w:lang w:val="en-US"/>
                </w:rPr>
                <w:t>hotmail</w:t>
              </w:r>
              <w:r w:rsidRPr="00BC1025">
                <w:rPr>
                  <w:rStyle w:val="Hyperlink"/>
                </w:rPr>
                <w:t>.</w:t>
              </w:r>
              <w:r w:rsidRPr="002F4FEF">
                <w:rPr>
                  <w:rStyle w:val="Hyperlink"/>
                  <w:lang w:val="en-US"/>
                </w:rPr>
                <w:t>com</w:t>
              </w:r>
            </w:hyperlink>
            <w:r w:rsidRPr="00BC1025">
              <w:br/>
            </w:r>
            <w:proofErr w:type="spellStart"/>
            <w:r>
              <w:t>Παγκράτης</w:t>
            </w:r>
            <w:proofErr w:type="spellEnd"/>
            <w:r>
              <w:t xml:space="preserve"> </w:t>
            </w:r>
            <w:proofErr w:type="spellStart"/>
            <w:r>
              <w:t>Παπουνίδης</w:t>
            </w:r>
            <w:proofErr w:type="spellEnd"/>
            <w:r>
              <w:t xml:space="preserve">, </w:t>
            </w:r>
            <w:hyperlink r:id="rId9" w:history="1">
              <w:r w:rsidRPr="002F4FEF">
                <w:rPr>
                  <w:rStyle w:val="Hyperlink"/>
                  <w:lang w:val="en-US"/>
                </w:rPr>
                <w:t>pangkratis</w:t>
              </w:r>
              <w:r w:rsidRPr="00BC1025">
                <w:rPr>
                  <w:rStyle w:val="Hyperlink"/>
                </w:rPr>
                <w:t>@</w:t>
              </w:r>
              <w:r w:rsidRPr="002F4FEF">
                <w:rPr>
                  <w:rStyle w:val="Hyperlink"/>
                  <w:lang w:val="en-US"/>
                </w:rPr>
                <w:t>gmail</w:t>
              </w:r>
              <w:r w:rsidRPr="00BC1025">
                <w:rPr>
                  <w:rStyle w:val="Hyperlink"/>
                </w:rPr>
                <w:t>.</w:t>
              </w:r>
              <w:r w:rsidRPr="002F4FEF">
                <w:rPr>
                  <w:rStyle w:val="Hyperlink"/>
                  <w:lang w:val="en-US"/>
                </w:rPr>
                <w:t>com</w:t>
              </w:r>
            </w:hyperlink>
            <w:r w:rsidRPr="00BC1025">
              <w:br/>
            </w:r>
            <w:r>
              <w:t xml:space="preserve">Δημήτρης </w:t>
            </w:r>
            <w:proofErr w:type="spellStart"/>
            <w:r>
              <w:t>Γκαγκούτης</w:t>
            </w:r>
            <w:proofErr w:type="spellEnd"/>
            <w:r>
              <w:t>,</w:t>
            </w:r>
            <w:r>
              <w:br/>
              <w:t>Δημήτρης Μάρτιν Αραμπατζής,</w:t>
            </w:r>
            <w:r>
              <w:br/>
              <w:t xml:space="preserve">Κωνσταντίνος </w:t>
            </w:r>
            <w:proofErr w:type="spellStart"/>
            <w:r>
              <w:t>Σαρακενίδης</w:t>
            </w:r>
            <w:bookmarkStart w:id="0" w:name="_GoBack"/>
            <w:bookmarkEnd w:id="0"/>
            <w:proofErr w:type="spellEnd"/>
          </w:p>
          <w:p w:rsidR="00180D37" w:rsidRPr="00BC1025" w:rsidRDefault="00180D37">
            <w:pPr>
              <w:pStyle w:val="TableNormal1"/>
            </w:pPr>
          </w:p>
        </w:tc>
      </w:tr>
      <w:tr w:rsidR="00530D08">
        <w:tc>
          <w:tcPr>
            <w:tcW w:w="3021" w:type="dxa"/>
          </w:tcPr>
          <w:p w:rsidR="00530D08" w:rsidRPr="00BC1025" w:rsidRDefault="00C115DE">
            <w:pPr>
              <w:pStyle w:val="TableHeading2"/>
              <w:rPr>
                <w:b w:val="0"/>
              </w:rPr>
            </w:pPr>
            <w:r>
              <w:t xml:space="preserve">Ημερομηνία </w:t>
            </w:r>
            <w:r w:rsidR="001C368D">
              <w:t>Παράδοσης</w:t>
            </w:r>
            <w:r w:rsidR="00530D08" w:rsidRPr="00BC1025">
              <w:t>:</w:t>
            </w:r>
          </w:p>
        </w:tc>
        <w:tc>
          <w:tcPr>
            <w:tcW w:w="6327" w:type="dxa"/>
          </w:tcPr>
          <w:p w:rsidR="00530D08" w:rsidRPr="00BC1025" w:rsidRDefault="00530D08">
            <w:pPr>
              <w:pStyle w:val="TableNormal1"/>
            </w:pPr>
          </w:p>
        </w:tc>
      </w:tr>
    </w:tbl>
    <w:p w:rsidR="00530D08" w:rsidRPr="00BC1025" w:rsidRDefault="00530D08">
      <w:pPr>
        <w:pStyle w:val="TOC2"/>
      </w:pPr>
    </w:p>
    <w:tbl>
      <w:tblPr>
        <w:tblW w:w="0" w:type="auto"/>
        <w:tblInd w:w="10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nThick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36"/>
      </w:tblGrid>
      <w:tr w:rsidR="00530D08">
        <w:trPr>
          <w:cantSplit/>
        </w:trPr>
        <w:tc>
          <w:tcPr>
            <w:tcW w:w="9356" w:type="dxa"/>
            <w:gridSpan w:val="2"/>
          </w:tcPr>
          <w:p w:rsidR="00530D08" w:rsidRPr="00C115DE" w:rsidRDefault="00C115DE">
            <w:pPr>
              <w:pStyle w:val="TableHeading1"/>
            </w:pPr>
            <w:r>
              <w:t xml:space="preserve">Πίνακας Αλλαγών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1C368D">
            <w:pPr>
              <w:pStyle w:val="TableHeading2"/>
              <w:jc w:val="center"/>
            </w:pPr>
            <w:r>
              <w:t xml:space="preserve">Έκδοση </w:t>
            </w:r>
            <w:r w:rsidR="00355B6D">
              <w:t>–</w:t>
            </w:r>
            <w:r>
              <w:t xml:space="preserve"> Ημερομηνία</w:t>
            </w:r>
          </w:p>
        </w:tc>
        <w:tc>
          <w:tcPr>
            <w:tcW w:w="6836" w:type="dxa"/>
          </w:tcPr>
          <w:p w:rsidR="00530D08" w:rsidRPr="00C115DE" w:rsidRDefault="00C115DE">
            <w:pPr>
              <w:pStyle w:val="TableHeading2"/>
              <w:jc w:val="center"/>
            </w:pPr>
            <w:r>
              <w:t xml:space="preserve">Αλλαγή </w:t>
            </w: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  <w:tr w:rsidR="00530D08">
        <w:trPr>
          <w:cantSplit/>
        </w:trPr>
        <w:tc>
          <w:tcPr>
            <w:tcW w:w="2520" w:type="dxa"/>
          </w:tcPr>
          <w:p w:rsidR="00530D08" w:rsidRPr="00BC1025" w:rsidRDefault="00530D08">
            <w:pPr>
              <w:pStyle w:val="TableNormal1"/>
            </w:pPr>
          </w:p>
        </w:tc>
        <w:tc>
          <w:tcPr>
            <w:tcW w:w="6836" w:type="dxa"/>
          </w:tcPr>
          <w:p w:rsidR="00530D08" w:rsidRPr="00BC1025" w:rsidRDefault="00530D08">
            <w:pPr>
              <w:pStyle w:val="TableNormal1"/>
            </w:pPr>
          </w:p>
        </w:tc>
      </w:tr>
    </w:tbl>
    <w:p w:rsidR="00530D08" w:rsidRPr="00BC1025" w:rsidRDefault="00530D08">
      <w:pPr>
        <w:pStyle w:val="FootnoteText"/>
        <w:spacing w:line="240" w:lineRule="auto"/>
        <w:rPr>
          <w:szCs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1C368D" w:rsidRDefault="001C368D">
      <w:pPr>
        <w:pStyle w:val="FootnoteText"/>
        <w:spacing w:line="240" w:lineRule="auto"/>
        <w:rPr>
          <w:b/>
          <w:sz w:val="24"/>
        </w:rPr>
      </w:pPr>
    </w:p>
    <w:p w:rsidR="00A112AA" w:rsidRDefault="00A112AA">
      <w:pPr>
        <w:pStyle w:val="FootnoteText"/>
        <w:spacing w:line="240" w:lineRule="auto"/>
        <w:rPr>
          <w:b/>
          <w:sz w:val="24"/>
        </w:rPr>
      </w:pPr>
    </w:p>
    <w:p w:rsidR="00A112AA" w:rsidRDefault="001C368D">
      <w:pPr>
        <w:pStyle w:val="FootnoteText"/>
        <w:spacing w:line="240" w:lineRule="auto"/>
        <w:rPr>
          <w:b/>
          <w:sz w:val="24"/>
        </w:rPr>
      </w:pPr>
      <w:r>
        <w:rPr>
          <w:b/>
          <w:sz w:val="24"/>
        </w:rPr>
        <w:t xml:space="preserve">Περιεχόμενα </w:t>
      </w:r>
    </w:p>
    <w:p w:rsidR="00EE6373" w:rsidRDefault="00530D08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r>
        <w:rPr>
          <w:sz w:val="16"/>
          <w:szCs w:val="16"/>
          <w:highlight w:val="yellow"/>
          <w:lang w:val="en-GB"/>
        </w:rPr>
        <w:fldChar w:fldCharType="begin"/>
      </w:r>
      <w:r w:rsidRPr="00BC1025">
        <w:rPr>
          <w:sz w:val="16"/>
          <w:szCs w:val="16"/>
          <w:highlight w:val="yellow"/>
        </w:rPr>
        <w:instrText xml:space="preserve"> </w:instrText>
      </w:r>
      <w:r>
        <w:rPr>
          <w:sz w:val="16"/>
          <w:szCs w:val="16"/>
          <w:highlight w:val="yellow"/>
          <w:lang w:val="en-GB"/>
        </w:rPr>
        <w:instrText>TOC</w:instrText>
      </w:r>
      <w:r w:rsidRPr="00BC1025">
        <w:rPr>
          <w:sz w:val="16"/>
          <w:szCs w:val="16"/>
          <w:highlight w:val="yellow"/>
        </w:rPr>
        <w:instrText xml:space="preserve"> \</w:instrText>
      </w:r>
      <w:r>
        <w:rPr>
          <w:sz w:val="16"/>
          <w:szCs w:val="16"/>
          <w:highlight w:val="yellow"/>
          <w:lang w:val="en-GB"/>
        </w:rPr>
        <w:instrText>o</w:instrText>
      </w:r>
      <w:r w:rsidRPr="00BC1025">
        <w:rPr>
          <w:sz w:val="16"/>
          <w:szCs w:val="16"/>
          <w:highlight w:val="yellow"/>
        </w:rPr>
        <w:instrText xml:space="preserve"> "1-2" </w:instrText>
      </w:r>
      <w:r>
        <w:rPr>
          <w:sz w:val="16"/>
          <w:szCs w:val="16"/>
          <w:highlight w:val="yellow"/>
          <w:lang w:val="en-GB"/>
        </w:rPr>
        <w:instrText xml:space="preserve">\h \z </w:instrText>
      </w:r>
      <w:r>
        <w:rPr>
          <w:sz w:val="16"/>
          <w:szCs w:val="16"/>
          <w:highlight w:val="yellow"/>
          <w:lang w:val="en-GB"/>
        </w:rPr>
        <w:fldChar w:fldCharType="separate"/>
      </w:r>
      <w:hyperlink w:anchor="_Toc130365043" w:history="1">
        <w:r w:rsidR="00EE6373" w:rsidRPr="00EF04D9">
          <w:rPr>
            <w:rStyle w:val="Hyperlink"/>
            <w:noProof/>
          </w:rPr>
          <w:t>1.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Εισαγωγή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_Toc130365043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4" w:history="1">
        <w:r w:rsidR="00EE6373" w:rsidRPr="00EF04D9">
          <w:rPr>
            <w:rStyle w:val="Hyperlink"/>
            <w:noProof/>
          </w:rPr>
          <w:t>2.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Απαιτήσεις Χρηστών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_Toc130365044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5" w:history="1">
        <w:r w:rsidR="00EE6373" w:rsidRPr="00EF04D9">
          <w:rPr>
            <w:rStyle w:val="Hyperlink"/>
            <w:noProof/>
          </w:rPr>
          <w:t>3.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Σενάρια χρήσης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_Toc130365045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6" w:history="1">
        <w:r w:rsidR="00EE6373" w:rsidRPr="00EF04D9">
          <w:rPr>
            <w:rStyle w:val="Hyperlink"/>
            <w:noProof/>
          </w:rPr>
          <w:t>4.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Λειτουργικές Απαιτήσεις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_Toc130365046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7" w:history="1">
        <w:r w:rsidR="00EE6373" w:rsidRPr="00EF04D9">
          <w:rPr>
            <w:rStyle w:val="Hyperlink"/>
            <w:noProof/>
          </w:rPr>
          <w:t>5.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Προδιαγραφές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_Toc130365047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8" w:history="1">
        <w:r w:rsidR="00EE6373" w:rsidRPr="00EF04D9">
          <w:rPr>
            <w:rStyle w:val="Hyperlink"/>
            <w:noProof/>
            <w:lang w:val="en-US"/>
          </w:rPr>
          <w:t>6.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Λειτουργική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_Toc130365048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49" w:history="1">
        <w:r w:rsidR="00EE6373" w:rsidRPr="00EF04D9">
          <w:rPr>
            <w:rStyle w:val="Hyperlink"/>
            <w:noProof/>
          </w:rPr>
          <w:t>7.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Τεχνική Παρουσίαση συστήματος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_Toc130365049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EE6373" w:rsidRDefault="00272B25">
      <w:pPr>
        <w:pStyle w:val="TOC1"/>
        <w:tabs>
          <w:tab w:val="left" w:pos="660"/>
          <w:tab w:val="right" w:leader="dot" w:pos="9628"/>
        </w:tabs>
        <w:rPr>
          <w:rFonts w:ascii="Times New Roman" w:hAnsi="Times New Roman"/>
          <w:b w:val="0"/>
          <w:noProof/>
          <w:sz w:val="24"/>
          <w:lang w:val="en-US"/>
        </w:rPr>
      </w:pPr>
      <w:hyperlink w:anchor="_Toc130365050" w:history="1">
        <w:r w:rsidR="00EE6373" w:rsidRPr="00EF04D9">
          <w:rPr>
            <w:rStyle w:val="Hyperlink"/>
            <w:noProof/>
          </w:rPr>
          <w:t>8.</w:t>
        </w:r>
        <w:r w:rsidR="00EE6373">
          <w:rPr>
            <w:rFonts w:ascii="Times New Roman" w:hAnsi="Times New Roman"/>
            <w:b w:val="0"/>
            <w:noProof/>
            <w:sz w:val="24"/>
            <w:lang w:val="en-US"/>
          </w:rPr>
          <w:tab/>
        </w:r>
        <w:r w:rsidR="00EE6373" w:rsidRPr="00EF04D9">
          <w:rPr>
            <w:rStyle w:val="Hyperlink"/>
            <w:noProof/>
          </w:rPr>
          <w:t>Οδηγίες Εγκατάστασης</w:t>
        </w:r>
        <w:r w:rsidR="00EE6373">
          <w:rPr>
            <w:noProof/>
            <w:webHidden/>
          </w:rPr>
          <w:tab/>
        </w:r>
        <w:r w:rsidR="00EE6373">
          <w:rPr>
            <w:noProof/>
            <w:webHidden/>
          </w:rPr>
          <w:fldChar w:fldCharType="begin"/>
        </w:r>
        <w:r w:rsidR="00EE6373">
          <w:rPr>
            <w:noProof/>
            <w:webHidden/>
          </w:rPr>
          <w:instrText xml:space="preserve"> PAGEREF _Toc130365050 \h </w:instrText>
        </w:r>
        <w:r w:rsidR="00EE6373">
          <w:rPr>
            <w:noProof/>
            <w:webHidden/>
          </w:rPr>
        </w:r>
        <w:r w:rsidR="00EE6373">
          <w:rPr>
            <w:noProof/>
            <w:webHidden/>
          </w:rPr>
          <w:fldChar w:fldCharType="separate"/>
        </w:r>
        <w:r w:rsidR="00C21757">
          <w:rPr>
            <w:noProof/>
            <w:webHidden/>
          </w:rPr>
          <w:t>3</w:t>
        </w:r>
        <w:r w:rsidR="00EE6373">
          <w:rPr>
            <w:noProof/>
            <w:webHidden/>
          </w:rPr>
          <w:fldChar w:fldCharType="end"/>
        </w:r>
      </w:hyperlink>
    </w:p>
    <w:p w:rsidR="00530D08" w:rsidRDefault="00530D08">
      <w:pPr>
        <w:pStyle w:val="FootnoteText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highlight w:val="yellow"/>
          <w:lang w:val="en-GB"/>
        </w:rPr>
        <w:fldChar w:fldCharType="end"/>
      </w:r>
    </w:p>
    <w:p w:rsidR="003E6F7D" w:rsidRDefault="003E6F7D">
      <w:pPr>
        <w:pStyle w:val="FootnoteText"/>
        <w:spacing w:line="240" w:lineRule="auto"/>
        <w:rPr>
          <w:sz w:val="16"/>
          <w:szCs w:val="16"/>
          <w:lang w:val="en-GB"/>
        </w:rPr>
      </w:pPr>
    </w:p>
    <w:p w:rsidR="003762BC" w:rsidRDefault="00B84DFB" w:rsidP="000D4696">
      <w:pPr>
        <w:pStyle w:val="Heading1"/>
      </w:pPr>
      <w:r>
        <w:rPr>
          <w:lang w:val="en-US"/>
        </w:rPr>
        <w:lastRenderedPageBreak/>
        <w:t xml:space="preserve">  </w:t>
      </w:r>
      <w:r w:rsidR="003762BC">
        <w:rPr>
          <w:lang w:val="en-US"/>
        </w:rPr>
        <w:t xml:space="preserve"> </w:t>
      </w:r>
      <w:bookmarkStart w:id="1" w:name="_Toc130365043"/>
      <w:r w:rsidR="00A112AA">
        <w:t>Εισαγωγή</w:t>
      </w:r>
      <w:bookmarkEnd w:id="1"/>
      <w:r w:rsidR="00A112AA">
        <w:t xml:space="preserve"> </w:t>
      </w:r>
    </w:p>
    <w:p w:rsidR="000D4696" w:rsidRPr="008277C9" w:rsidRDefault="000D4696" w:rsidP="000D4696">
      <w:r>
        <w:t xml:space="preserve">Η </w:t>
      </w:r>
      <w:r w:rsidR="008277C9">
        <w:t>Εισαγωγή πρέπει να περιλαμβάνει</w:t>
      </w:r>
      <w:r w:rsidR="008277C9" w:rsidRPr="008277C9">
        <w:t>:</w:t>
      </w:r>
    </w:p>
    <w:p w:rsidR="008277C9" w:rsidRDefault="008277C9" w:rsidP="008277C9">
      <w:pPr>
        <w:numPr>
          <w:ilvl w:val="0"/>
          <w:numId w:val="21"/>
        </w:numPr>
      </w:pPr>
      <w:r w:rsidRPr="008277C9">
        <w:rPr>
          <w:b/>
        </w:rPr>
        <w:t>Ανάλυση Βέλτιστων Πρακτικών (</w:t>
      </w:r>
      <w:r w:rsidRPr="008277C9">
        <w:rPr>
          <w:b/>
          <w:lang w:val="en-US"/>
        </w:rPr>
        <w:t>State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of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the</w:t>
      </w:r>
      <w:r w:rsidRPr="008277C9">
        <w:rPr>
          <w:b/>
        </w:rPr>
        <w:t xml:space="preserve"> </w:t>
      </w:r>
      <w:r w:rsidRPr="008277C9">
        <w:rPr>
          <w:b/>
          <w:lang w:val="en-US"/>
        </w:rPr>
        <w:t>Art</w:t>
      </w:r>
      <w:r w:rsidRPr="008277C9">
        <w:rPr>
          <w:b/>
        </w:rPr>
        <w:t>)</w:t>
      </w:r>
      <w:r w:rsidRPr="008277C9">
        <w:t xml:space="preserve">: </w:t>
      </w:r>
      <w:r>
        <w:t>Παρουσίαση και ανάλυση τεχνολογιών και υλοποιήσεων (συστημάτων) που σχετίζονται ή αφορούν το συγκεκριμένο θέμα.</w:t>
      </w:r>
    </w:p>
    <w:p w:rsidR="008277C9" w:rsidRDefault="008277C9" w:rsidP="008277C9">
      <w:pPr>
        <w:numPr>
          <w:ilvl w:val="0"/>
          <w:numId w:val="21"/>
        </w:numPr>
      </w:pPr>
      <w:r>
        <w:rPr>
          <w:b/>
        </w:rPr>
        <w:t>Βιβλιογραφικές Αναφορές και Δικτυακοί τόποι</w:t>
      </w:r>
      <w:r w:rsidRPr="008277C9">
        <w:t>:</w:t>
      </w:r>
      <w:r>
        <w:t xml:space="preserve"> που ακολουθ</w:t>
      </w:r>
      <w:r w:rsidR="000E0334">
        <w:t>ήθηκαν για σχηματισθεί η</w:t>
      </w:r>
      <w:r>
        <w:t xml:space="preserve"> προσέγγιση στο συγκεκριμένο θέμα.</w:t>
      </w:r>
    </w:p>
    <w:p w:rsidR="008277C9" w:rsidRDefault="008277C9" w:rsidP="008277C9"/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και δεν πρέπει να ξεπερνάει τις </w:t>
      </w:r>
      <w:r w:rsidR="008253F5" w:rsidRPr="008253F5">
        <w:t>5</w:t>
      </w:r>
      <w:r>
        <w:t xml:space="preserve"> σελίδες </w:t>
      </w:r>
    </w:p>
    <w:p w:rsidR="00A112AA" w:rsidRDefault="00A112AA" w:rsidP="00A112AA">
      <w:pPr>
        <w:pStyle w:val="Heading1"/>
      </w:pPr>
      <w:bookmarkStart w:id="2" w:name="_Toc130365044"/>
      <w:r>
        <w:lastRenderedPageBreak/>
        <w:t>Απαιτήσεις Χρηστών</w:t>
      </w:r>
      <w:bookmarkEnd w:id="2"/>
    </w:p>
    <w:p w:rsidR="008277C9" w:rsidRDefault="008277C9" w:rsidP="008277C9">
      <w:r>
        <w:t xml:space="preserve">Στην ενότητα αυτή θα </w:t>
      </w:r>
      <w:r w:rsidR="000E0334">
        <w:t>πρέπει να γίνεται μία λεπτομερή</w:t>
      </w:r>
      <w:r>
        <w:t>ς περιγραφή (λεκτική) των απαιτήσεων των χρηστών. Κάθε απαίτηση θα πρέπει να έχει τα εξής χαρακτηριστικά:</w:t>
      </w:r>
    </w:p>
    <w:p w:rsidR="00560677" w:rsidRDefault="008277C9" w:rsidP="008277C9">
      <w:pPr>
        <w:numPr>
          <w:ilvl w:val="0"/>
          <w:numId w:val="22"/>
        </w:numPr>
      </w:pPr>
      <w:r>
        <w:t xml:space="preserve">Κωδικός : ένας αλφαριθμητικός κωδικός </w:t>
      </w:r>
      <w:r w:rsidR="00560677">
        <w:t>για κάθε απαίτηση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Όνομα: Ονομασία απαίτησης </w:t>
      </w:r>
    </w:p>
    <w:p w:rsidR="00560677" w:rsidRDefault="00560677" w:rsidP="008277C9">
      <w:pPr>
        <w:numPr>
          <w:ilvl w:val="0"/>
          <w:numId w:val="22"/>
        </w:numPr>
      </w:pPr>
      <w:r>
        <w:t xml:space="preserve">Περιγραφή: Λεπτομερής περιγραφή της απαίτησης </w:t>
      </w:r>
    </w:p>
    <w:p w:rsidR="00A82D9A" w:rsidRDefault="00A82D9A" w:rsidP="008277C9">
      <w:pPr>
        <w:numPr>
          <w:ilvl w:val="0"/>
          <w:numId w:val="22"/>
        </w:numPr>
      </w:pPr>
      <w:r>
        <w:t xml:space="preserve">Υποχρέωση: Χαρακτηρισμός για την ανάγκη ικανοποίησης της κάθε απαίτησης </w:t>
      </w:r>
    </w:p>
    <w:p w:rsidR="00A82D9A" w:rsidRDefault="00A82D9A" w:rsidP="00A82D9A"/>
    <w:p w:rsidR="008277C9" w:rsidRDefault="000F3F39" w:rsidP="00A82D9A">
      <w:r w:rsidRPr="000F3F39">
        <w:rPr>
          <w:sz w:val="36"/>
          <w:szCs w:val="36"/>
        </w:rPr>
        <w:sym w:font="Wingdings" w:char="F03F"/>
      </w:r>
      <w:r w:rsidR="00A82D9A">
        <w:t>Τα παραπάνω χαρακτηριστικά προτείνεται να εμ</w:t>
      </w:r>
      <w:r w:rsidR="000E0334">
        <w:t>φανίζον</w:t>
      </w:r>
      <w:r>
        <w:t xml:space="preserve">ται με την μορφή πίνακα </w:t>
      </w:r>
      <w:r w:rsidR="00A82D9A">
        <w:t xml:space="preserve"> </w:t>
      </w:r>
      <w:r w:rsidR="008277C9">
        <w:t xml:space="preserve"> </w:t>
      </w:r>
    </w:p>
    <w:p w:rsidR="008277C9" w:rsidRPr="008277C9" w:rsidRDefault="008277C9" w:rsidP="008277C9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 w:rsidRPr="008253F5">
        <w:t>3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8277C9" w:rsidRPr="008277C9" w:rsidRDefault="008277C9" w:rsidP="008277C9"/>
    <w:p w:rsidR="00A112AA" w:rsidRDefault="00A112AA" w:rsidP="00A112AA">
      <w:pPr>
        <w:pStyle w:val="Heading1"/>
      </w:pPr>
      <w:bookmarkStart w:id="3" w:name="_Toc130365045"/>
      <w:r>
        <w:lastRenderedPageBreak/>
        <w:t>Σενάρια χρήσης</w:t>
      </w:r>
      <w:bookmarkEnd w:id="3"/>
    </w:p>
    <w:p w:rsidR="000F3F39" w:rsidRDefault="000F3F39" w:rsidP="000F3F39">
      <w:r>
        <w:t xml:space="preserve">Από την ανάλυση των απαιτήσεων των χρηστών θα πρέπει να προκύψουν τα σενάρια χρήσης </w:t>
      </w:r>
      <w:r w:rsidRPr="000F3F39">
        <w:t>(</w:t>
      </w:r>
      <w:r>
        <w:rPr>
          <w:lang w:val="en-US"/>
        </w:rPr>
        <w:t>use</w:t>
      </w:r>
      <w:r w:rsidRPr="000F3F39">
        <w:t xml:space="preserve"> </w:t>
      </w:r>
      <w:r>
        <w:rPr>
          <w:lang w:val="en-US"/>
        </w:rPr>
        <w:t>case</w:t>
      </w:r>
      <w:r w:rsidRPr="000F3F39">
        <w:t xml:space="preserve">). </w:t>
      </w:r>
      <w:r>
        <w:t>Εκτός των σενάρια χρήσης θα πρέπει να περιγράφονται οι χρήστες και οι ρόλοι τους.</w:t>
      </w:r>
    </w:p>
    <w:p w:rsidR="000F3F39" w:rsidRDefault="000F3F39" w:rsidP="000F3F39"/>
    <w:p w:rsidR="000F3F39" w:rsidRPr="00330684" w:rsidRDefault="000F3F39" w:rsidP="000F3F39">
      <w:r w:rsidRPr="000F3F39">
        <w:rPr>
          <w:sz w:val="36"/>
          <w:szCs w:val="36"/>
        </w:rPr>
        <w:sym w:font="Wingdings" w:char="F03F"/>
      </w:r>
      <w:r w:rsidR="00330684">
        <w:t>Συνιστάται η χρήση</w:t>
      </w:r>
      <w:r w:rsidR="001E6BA3" w:rsidRPr="00330684">
        <w:t xml:space="preserve"> </w:t>
      </w:r>
      <w:r w:rsidR="001E6BA3">
        <w:rPr>
          <w:lang w:val="en-US"/>
        </w:rPr>
        <w:t>UML</w:t>
      </w:r>
      <w:r w:rsidR="001E6BA3" w:rsidRPr="00330684">
        <w:t xml:space="preserve"> </w:t>
      </w:r>
      <w:r w:rsidR="001E6BA3">
        <w:rPr>
          <w:lang w:val="en-US"/>
        </w:rPr>
        <w:t>use</w:t>
      </w:r>
      <w:r w:rsidR="001E6BA3" w:rsidRPr="00330684">
        <w:t xml:space="preserve"> </w:t>
      </w:r>
      <w:r w:rsidR="001E6BA3">
        <w:rPr>
          <w:lang w:val="en-US"/>
        </w:rPr>
        <w:t>case</w:t>
      </w:r>
      <w:r w:rsidR="001E6BA3" w:rsidRPr="00330684">
        <w:t xml:space="preserve"> </w:t>
      </w:r>
      <w:r w:rsidR="001E6BA3">
        <w:rPr>
          <w:lang w:val="en-US"/>
        </w:rPr>
        <w:t>diagrams</w:t>
      </w:r>
      <w:r w:rsidR="001E6BA3" w:rsidRPr="00330684">
        <w:t xml:space="preserve"> </w:t>
      </w:r>
      <w:r w:rsidR="00330684">
        <w:t xml:space="preserve">για την καλύτερη απεικόνιση των σεναρίων </w:t>
      </w:r>
      <w:r w:rsidRPr="00330684">
        <w:t xml:space="preserve">   </w:t>
      </w:r>
    </w:p>
    <w:p w:rsidR="000F3F39" w:rsidRPr="008277C9" w:rsidRDefault="000F3F39" w:rsidP="000F3F39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8253F5">
        <w:t>μενο μέγεθος της ενότητα είναι 5</w:t>
      </w:r>
      <w:r>
        <w:t xml:space="preserve"> σελίδες κ</w:t>
      </w:r>
      <w:r w:rsidR="008253F5">
        <w:t>αι δεν πρέπει να ξεπερνάει τις 10</w:t>
      </w:r>
      <w:r>
        <w:t xml:space="preserve"> σελίδες </w:t>
      </w:r>
    </w:p>
    <w:p w:rsidR="000F3F39" w:rsidRPr="000F3F39" w:rsidRDefault="000F3F39" w:rsidP="000F3F39"/>
    <w:p w:rsidR="00A112AA" w:rsidRDefault="00A112AA" w:rsidP="00A112AA">
      <w:pPr>
        <w:pStyle w:val="Heading1"/>
      </w:pPr>
      <w:bookmarkStart w:id="4" w:name="_Toc130365046"/>
      <w:r>
        <w:lastRenderedPageBreak/>
        <w:t>Λειτουργικές Απαιτήσεις</w:t>
      </w:r>
      <w:bookmarkEnd w:id="4"/>
    </w:p>
    <w:p w:rsidR="00330684" w:rsidRDefault="00330684" w:rsidP="00330684">
      <w:r>
        <w:t>Στις λειτουργικές απαιτήσεις θα πρέπει να αναφέρονται η αντιστοίχηση των απαιτήσεων σε λειτουργικές απαιτήσεις για τον χρήστη.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πίνακα ο οποίος θα αντιστοιχίζει τις λειτουργικές με τις απαιτήσεις χρηστών </w:t>
      </w:r>
      <w:r w:rsidRPr="00330684">
        <w:t xml:space="preserve">  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>Το προτεινό</w:t>
      </w:r>
      <w:r w:rsidR="00202CB4">
        <w:t xml:space="preserve">μενο μέγεθος της ενότητα είναι </w:t>
      </w:r>
      <w:r w:rsidR="008253F5">
        <w:t>5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A112AA">
      <w:pPr>
        <w:pStyle w:val="Heading1"/>
      </w:pPr>
      <w:bookmarkStart w:id="5" w:name="_Toc130365047"/>
      <w:r>
        <w:lastRenderedPageBreak/>
        <w:t>Προδιαγραφές συστήματος</w:t>
      </w:r>
      <w:bookmarkEnd w:id="5"/>
    </w:p>
    <w:p w:rsidR="00330684" w:rsidRDefault="00330684" w:rsidP="00330684">
      <w:r>
        <w:t>Η συγκεκριμένη ενότητα θα πρέπει να αναλύει τις προδιαγραφές του συστήματος δηλαδή</w:t>
      </w:r>
      <w:r w:rsidR="00202CB4">
        <w:t>:</w:t>
      </w:r>
    </w:p>
    <w:p w:rsidR="00202CB4" w:rsidRDefault="00202CB4" w:rsidP="00202CB4">
      <w:pPr>
        <w:numPr>
          <w:ilvl w:val="0"/>
          <w:numId w:val="23"/>
        </w:numPr>
      </w:pPr>
      <w:r>
        <w:t>Αρχιτεκτονική</w:t>
      </w:r>
      <w:r>
        <w:rPr>
          <w:lang w:val="en-US"/>
        </w:rPr>
        <w:t xml:space="preserve"> (Architecture)</w:t>
      </w:r>
    </w:p>
    <w:p w:rsidR="00202CB4" w:rsidRDefault="00202CB4" w:rsidP="00202CB4">
      <w:pPr>
        <w:numPr>
          <w:ilvl w:val="0"/>
          <w:numId w:val="23"/>
        </w:numPr>
      </w:pPr>
      <w:r>
        <w:t>Συστατικά (</w:t>
      </w:r>
      <w:r>
        <w:rPr>
          <w:lang w:val="en-US"/>
        </w:rPr>
        <w:t>Components)</w:t>
      </w:r>
    </w:p>
    <w:p w:rsidR="00202CB4" w:rsidRDefault="00202CB4" w:rsidP="00202CB4">
      <w:pPr>
        <w:numPr>
          <w:ilvl w:val="0"/>
          <w:numId w:val="23"/>
        </w:numPr>
      </w:pPr>
      <w:r>
        <w:t>Υποσυστήματα</w:t>
      </w:r>
      <w:r>
        <w:rPr>
          <w:lang w:val="en-US"/>
        </w:rPr>
        <w:t xml:space="preserve"> (Sub Systems)</w:t>
      </w:r>
      <w:r>
        <w:t xml:space="preserve"> </w:t>
      </w:r>
    </w:p>
    <w:p w:rsidR="00330684" w:rsidRPr="00330684" w:rsidRDefault="00330684" w:rsidP="00330684">
      <w:r w:rsidRPr="000F3F39">
        <w:rPr>
          <w:sz w:val="36"/>
          <w:szCs w:val="36"/>
        </w:rPr>
        <w:sym w:font="Wingdings" w:char="F03F"/>
      </w:r>
      <w:r>
        <w:t xml:space="preserve">Προτείνεται η χρήση </w:t>
      </w:r>
      <w:r>
        <w:rPr>
          <w:lang w:val="en-US"/>
        </w:rPr>
        <w:t>UML</w:t>
      </w:r>
      <w:r w:rsidRPr="00330684">
        <w:t xml:space="preserve"> </w:t>
      </w:r>
      <w:r>
        <w:t xml:space="preserve">για τα σχήματα </w:t>
      </w:r>
    </w:p>
    <w:p w:rsidR="00330684" w:rsidRPr="008277C9" w:rsidRDefault="00330684" w:rsidP="00330684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</w:t>
      </w:r>
      <w:r w:rsidR="008253F5">
        <w:t>4</w:t>
      </w:r>
      <w:r>
        <w:t xml:space="preserve"> σελίδες και δεν πρέπει να ξεπερνάει τις </w:t>
      </w:r>
      <w:r w:rsidR="008253F5">
        <w:t>10</w:t>
      </w:r>
      <w:r>
        <w:t xml:space="preserve"> σελίδες </w:t>
      </w:r>
    </w:p>
    <w:p w:rsidR="00330684" w:rsidRPr="00330684" w:rsidRDefault="00330684" w:rsidP="00330684"/>
    <w:p w:rsidR="00A112AA" w:rsidRDefault="00A112AA" w:rsidP="00D82502">
      <w:pPr>
        <w:pStyle w:val="Heading1"/>
        <w:rPr>
          <w:lang w:val="en-US"/>
        </w:rPr>
      </w:pPr>
      <w:bookmarkStart w:id="6" w:name="_Toc130365048"/>
      <w:r>
        <w:lastRenderedPageBreak/>
        <w:t>Λειτουργική Παρουσίαση συστήματος</w:t>
      </w:r>
      <w:bookmarkEnd w:id="6"/>
      <w:r>
        <w:t xml:space="preserve"> </w:t>
      </w:r>
    </w:p>
    <w:p w:rsidR="000B2EE6" w:rsidRDefault="000B2EE6" w:rsidP="000B2EE6">
      <w:pPr>
        <w:rPr>
          <w:lang w:val="en-US"/>
        </w:rPr>
      </w:pPr>
    </w:p>
    <w:p w:rsidR="000B2EE6" w:rsidRDefault="000B2EE6" w:rsidP="000B2EE6">
      <w:r>
        <w:t>Στην λειτουργική παρουσίαση του συστήματος θα πρέπει να περιγράφονται οι λειτουργίες του συστήματος σε επίπεδο χρήσης.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>Το προτεινόμενο μέγεθος της ενότητα είναι 10 σελίδες κα</w:t>
      </w:r>
      <w:r w:rsidR="008253F5">
        <w:t>ι δεν πρέπει να ξεπερνάει τις 20</w:t>
      </w:r>
      <w:r>
        <w:t xml:space="preserve"> σελίδες </w:t>
      </w:r>
    </w:p>
    <w:p w:rsidR="000B2EE6" w:rsidRPr="000B2EE6" w:rsidRDefault="000B2EE6" w:rsidP="000B2EE6">
      <w:r>
        <w:t xml:space="preserve"> </w:t>
      </w:r>
    </w:p>
    <w:p w:rsidR="00A112AA" w:rsidRDefault="00A112AA" w:rsidP="00D82502">
      <w:pPr>
        <w:pStyle w:val="Heading1"/>
      </w:pPr>
      <w:bookmarkStart w:id="7" w:name="_Toc130365049"/>
      <w:r>
        <w:lastRenderedPageBreak/>
        <w:t>Τεχνική Παρουσίαση συστήματος</w:t>
      </w:r>
      <w:bookmarkEnd w:id="7"/>
    </w:p>
    <w:p w:rsidR="000B2EE6" w:rsidRDefault="000B2EE6" w:rsidP="000B2EE6"/>
    <w:p w:rsidR="000B2EE6" w:rsidRDefault="000B2EE6" w:rsidP="000B2EE6">
      <w:r>
        <w:t>Στην τεχνική παρουσίαση του συστήματος θα πρέπει να περιγράφονται οι λειτουργίες του συστήματος σε επίπεδο τεχνολογιών και προγραμματιστικού κώδικα.</w:t>
      </w:r>
    </w:p>
    <w:p w:rsidR="000B2EE6" w:rsidRDefault="000B2EE6" w:rsidP="000B2EE6"/>
    <w:p w:rsidR="000B2EE6" w:rsidRPr="00330684" w:rsidRDefault="000B2EE6" w:rsidP="000B2EE6">
      <w:r w:rsidRPr="000F3F39">
        <w:rPr>
          <w:sz w:val="36"/>
          <w:szCs w:val="36"/>
        </w:rPr>
        <w:sym w:font="Wingdings" w:char="F03F"/>
      </w:r>
      <w:r>
        <w:t>Προτείνεται η χρήση οθονών (</w:t>
      </w:r>
      <w:r>
        <w:rPr>
          <w:lang w:val="en-US"/>
        </w:rPr>
        <w:t>screen</w:t>
      </w:r>
      <w:r w:rsidRPr="000B2EE6">
        <w:t xml:space="preserve"> </w:t>
      </w:r>
      <w:r>
        <w:rPr>
          <w:lang w:val="en-US"/>
        </w:rPr>
        <w:t>dumps</w:t>
      </w:r>
      <w:r w:rsidRPr="000B2EE6">
        <w:t xml:space="preserve">) </w:t>
      </w:r>
      <w:r>
        <w:t xml:space="preserve">για την καλύτερη παρουσίαση του συστήματος συσχετιζόμενο με </w:t>
      </w:r>
      <w:r w:rsidRPr="000B2EE6">
        <w:rPr>
          <w:b/>
        </w:rPr>
        <w:t>επιλεγμένες</w:t>
      </w:r>
      <w:r>
        <w:t xml:space="preserve"> λίστες προγραμματιστικού κώδικα. </w:t>
      </w:r>
    </w:p>
    <w:p w:rsidR="000B2EE6" w:rsidRPr="008277C9" w:rsidRDefault="000B2EE6" w:rsidP="000B2EE6">
      <w:r w:rsidRPr="008277C9">
        <w:rPr>
          <w:sz w:val="40"/>
          <w:szCs w:val="40"/>
        </w:rPr>
        <w:sym w:font="Wingdings" w:char="F046"/>
      </w:r>
      <w:r>
        <w:t xml:space="preserve">Το προτεινόμενο μέγεθος της ενότητα είναι 8 σελίδες και δεν πρέπει να ξεπερνάει τις 12 σελίδες </w:t>
      </w:r>
    </w:p>
    <w:p w:rsidR="000B2EE6" w:rsidRPr="000B2EE6" w:rsidRDefault="000B2EE6" w:rsidP="000B2EE6"/>
    <w:p w:rsidR="00180D37" w:rsidRDefault="00A112AA" w:rsidP="000B2EE6">
      <w:pPr>
        <w:pStyle w:val="Heading1"/>
      </w:pPr>
      <w:bookmarkStart w:id="8" w:name="_Toc130365050"/>
      <w:r>
        <w:lastRenderedPageBreak/>
        <w:t>Οδηγίες Εγκατάστασης</w:t>
      </w:r>
      <w:bookmarkEnd w:id="8"/>
    </w:p>
    <w:p w:rsidR="000B2EE6" w:rsidRPr="000B2EE6" w:rsidRDefault="000B2EE6" w:rsidP="000B2EE6">
      <w:r>
        <w:t xml:space="preserve">Θα πρέπει η συγκεκριμένη ενότητα να περιλαμβάνει οδηγίες που αφορούν την εγκατάσταση της εφαρμογής </w:t>
      </w: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EE6373" w:rsidRDefault="00EE6373" w:rsidP="00A112AA">
      <w:pPr>
        <w:rPr>
          <w:b/>
          <w:bCs/>
          <w:sz w:val="28"/>
        </w:rPr>
      </w:pPr>
    </w:p>
    <w:p w:rsidR="00A112AA" w:rsidRPr="00180D37" w:rsidRDefault="00180D37" w:rsidP="00A112AA">
      <w:pPr>
        <w:rPr>
          <w:b/>
          <w:bCs/>
          <w:sz w:val="28"/>
        </w:rPr>
      </w:pPr>
      <w:r w:rsidRPr="00180D37">
        <w:rPr>
          <w:b/>
          <w:bCs/>
          <w:sz w:val="28"/>
        </w:rPr>
        <w:t xml:space="preserve">Βιβλιογραφία-Αναφορές </w:t>
      </w:r>
    </w:p>
    <w:p w:rsidR="00A112AA" w:rsidRPr="00A112AA" w:rsidRDefault="00A112AA" w:rsidP="00A112AA"/>
    <w:sectPr w:rsidR="00A112AA" w:rsidRPr="00A112AA" w:rsidSect="003E6F7D">
      <w:headerReference w:type="default" r:id="rId10"/>
      <w:footerReference w:type="default" r:id="rId11"/>
      <w:footnotePr>
        <w:numRestart w:val="eachPage"/>
      </w:footnotePr>
      <w:pgSz w:w="11906" w:h="16838" w:code="9"/>
      <w:pgMar w:top="590" w:right="1134" w:bottom="1418" w:left="1134" w:header="567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25" w:rsidRDefault="00272B25">
      <w:r>
        <w:separator/>
      </w:r>
    </w:p>
  </w:endnote>
  <w:endnote w:type="continuationSeparator" w:id="0">
    <w:p w:rsidR="00272B25" w:rsidRDefault="0027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677" w:rsidRDefault="00560677" w:rsidP="00180D37">
    <w:pPr>
      <w:pStyle w:val="Footer"/>
      <w:jc w:val="center"/>
    </w:pPr>
    <w:r w:rsidRPr="00665892">
      <w:t xml:space="preserve">Σελίδα </w:t>
    </w:r>
    <w:r w:rsidRPr="00665892">
      <w:fldChar w:fldCharType="begin"/>
    </w:r>
    <w:r w:rsidRPr="00665892">
      <w:instrText xml:space="preserve"> PAGE </w:instrText>
    </w:r>
    <w:r w:rsidRPr="00665892">
      <w:fldChar w:fldCharType="separate"/>
    </w:r>
    <w:r w:rsidR="0002470A">
      <w:rPr>
        <w:noProof/>
      </w:rPr>
      <w:t>10</w:t>
    </w:r>
    <w:r w:rsidRPr="00665892">
      <w:fldChar w:fldCharType="end"/>
    </w:r>
    <w:r w:rsidRPr="00665892">
      <w:t xml:space="preserve"> από </w:t>
    </w:r>
    <w:r w:rsidRPr="00665892">
      <w:fldChar w:fldCharType="begin"/>
    </w:r>
    <w:r w:rsidRPr="00665892">
      <w:instrText xml:space="preserve"> NUMPAGES </w:instrText>
    </w:r>
    <w:r w:rsidRPr="00665892">
      <w:fldChar w:fldCharType="separate"/>
    </w:r>
    <w:r w:rsidR="0002470A">
      <w:rPr>
        <w:noProof/>
      </w:rPr>
      <w:t>10</w:t>
    </w:r>
    <w:r w:rsidRPr="0066589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25" w:rsidRDefault="00272B25">
      <w:r>
        <w:separator/>
      </w:r>
    </w:p>
  </w:footnote>
  <w:footnote w:type="continuationSeparator" w:id="0">
    <w:p w:rsidR="00272B25" w:rsidRDefault="00272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8976"/>
    </w:tblGrid>
    <w:tr w:rsidR="00742DB6" w:rsidTr="004403FE">
      <w:tc>
        <w:tcPr>
          <w:tcW w:w="8976" w:type="dxa"/>
        </w:tcPr>
        <w:p w:rsidR="00742DB6" w:rsidRPr="001C368D" w:rsidRDefault="00742DB6">
          <w:pPr>
            <w:spacing w:before="0" w:after="0" w:line="240" w:lineRule="auto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&lt;Τίτλος Εργασίας&gt;</w:t>
          </w:r>
        </w:p>
      </w:tc>
    </w:tr>
  </w:tbl>
  <w:p w:rsidR="00560677" w:rsidRDefault="00560677">
    <w:pPr>
      <w:pStyle w:val="Header"/>
      <w:spacing w:before="0" w:after="0"/>
      <w:jc w:val="both"/>
      <w:rPr>
        <w:sz w:val="10"/>
        <w:szCs w:val="1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4E5"/>
    <w:multiLevelType w:val="hybridMultilevel"/>
    <w:tmpl w:val="DC42949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506F6"/>
    <w:multiLevelType w:val="hybridMultilevel"/>
    <w:tmpl w:val="7D18965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60774A"/>
    <w:multiLevelType w:val="hybridMultilevel"/>
    <w:tmpl w:val="62640438"/>
    <w:lvl w:ilvl="0" w:tplc="3EF0EEFC">
      <w:start w:val="1"/>
      <w:numFmt w:val="bullet"/>
      <w:pStyle w:val="Table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C9A8B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7EF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80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4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50B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D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AB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4AD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112857"/>
    <w:multiLevelType w:val="hybridMultilevel"/>
    <w:tmpl w:val="A18E6EF2"/>
    <w:lvl w:ilvl="0" w:tplc="199E2A92">
      <w:start w:val="1"/>
      <w:numFmt w:val="bullet"/>
      <w:pStyle w:val="Listof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7E7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5A8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05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C9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466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E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44B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63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5F73"/>
    <w:multiLevelType w:val="hybridMultilevel"/>
    <w:tmpl w:val="31CCB85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3C4FEF"/>
    <w:multiLevelType w:val="hybridMultilevel"/>
    <w:tmpl w:val="ED0EF99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33"/>
    <w:multiLevelType w:val="hybridMultilevel"/>
    <w:tmpl w:val="8EB4F100"/>
    <w:lvl w:ilvl="0" w:tplc="C7EAD92E">
      <w:start w:val="1"/>
      <w:numFmt w:val="bullet"/>
      <w:lvlText w:val=""/>
      <w:lvlJc w:val="left"/>
      <w:pPr>
        <w:tabs>
          <w:tab w:val="num" w:pos="415"/>
        </w:tabs>
        <w:ind w:left="529" w:hanging="341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34BF4599"/>
    <w:multiLevelType w:val="hybridMultilevel"/>
    <w:tmpl w:val="98F20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74647"/>
    <w:multiLevelType w:val="hybridMultilevel"/>
    <w:tmpl w:val="C8FA978A"/>
    <w:lvl w:ilvl="0" w:tplc="DDB63368">
      <w:start w:val="1"/>
      <w:numFmt w:val="bullet"/>
      <w:pStyle w:val="bullet1"/>
      <w:lvlText w:val="-"/>
      <w:lvlJc w:val="left"/>
      <w:pPr>
        <w:tabs>
          <w:tab w:val="num" w:pos="927"/>
        </w:tabs>
        <w:ind w:left="850" w:hanging="283"/>
      </w:pPr>
      <w:rPr>
        <w:rFonts w:hAnsi="Arial" w:hint="default"/>
        <w:color w:val="333399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8F0D41"/>
    <w:multiLevelType w:val="hybridMultilevel"/>
    <w:tmpl w:val="51AA6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01255"/>
    <w:multiLevelType w:val="hybridMultilevel"/>
    <w:tmpl w:val="1AD82BE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517EFB"/>
    <w:multiLevelType w:val="hybridMultilevel"/>
    <w:tmpl w:val="872C467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A53B56"/>
    <w:multiLevelType w:val="hybridMultilevel"/>
    <w:tmpl w:val="0C045576"/>
    <w:lvl w:ilvl="0" w:tplc="83D27032">
      <w:start w:val="1"/>
      <w:numFmt w:val="bullet"/>
      <w:pStyle w:val="ListofBullet1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cs="Times New Roman" w:hint="default"/>
        <w:sz w:val="16"/>
      </w:rPr>
    </w:lvl>
    <w:lvl w:ilvl="1" w:tplc="B5AC0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47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EF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88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18B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A1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C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A1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72467"/>
    <w:multiLevelType w:val="multilevel"/>
    <w:tmpl w:val="11C878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D817210"/>
    <w:multiLevelType w:val="hybridMultilevel"/>
    <w:tmpl w:val="4EEABFA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0A526B"/>
    <w:multiLevelType w:val="multilevel"/>
    <w:tmpl w:val="9E06FD56"/>
    <w:lvl w:ilvl="0">
      <w:start w:val="1"/>
      <w:numFmt w:val="decimal"/>
      <w:pStyle w:val="Sxima"/>
      <w:lvlText w:val="Σχήμα %1."/>
      <w:lvlJc w:val="left"/>
      <w:pPr>
        <w:tabs>
          <w:tab w:val="num" w:pos="3371"/>
        </w:tabs>
        <w:ind w:left="2291" w:hanging="360"/>
      </w:pPr>
      <w:rPr>
        <w:rFonts w:ascii="Tahoma" w:hAnsi="Tahoma" w:hint="default"/>
        <w:caps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E7627"/>
    <w:multiLevelType w:val="hybridMultilevel"/>
    <w:tmpl w:val="543E2F6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2C56F5"/>
    <w:multiLevelType w:val="hybridMultilevel"/>
    <w:tmpl w:val="66B2262C"/>
    <w:lvl w:ilvl="0" w:tplc="F2A8CD96">
      <w:start w:val="1"/>
      <w:numFmt w:val="bullet"/>
      <w:pStyle w:val="TableBullet2"/>
      <w:lvlText w:val="-"/>
      <w:lvlJc w:val="left"/>
      <w:pPr>
        <w:tabs>
          <w:tab w:val="num" w:pos="964"/>
        </w:tabs>
        <w:ind w:left="964" w:hanging="510"/>
      </w:pPr>
      <w:rPr>
        <w:rFonts w:ascii="Times New Roman" w:eastAsia="Times New Roman" w:hAnsi="Times New Roman" w:cs="Times New Roman" w:hint="default"/>
      </w:rPr>
    </w:lvl>
    <w:lvl w:ilvl="1" w:tplc="7F58D5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106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D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A0F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FE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8A7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E94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2C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F73FD"/>
    <w:multiLevelType w:val="hybridMultilevel"/>
    <w:tmpl w:val="A4A26BB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26838"/>
    <w:multiLevelType w:val="hybridMultilevel"/>
    <w:tmpl w:val="639A6F2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F6F17"/>
    <w:multiLevelType w:val="hybridMultilevel"/>
    <w:tmpl w:val="3EA0F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73084"/>
    <w:multiLevelType w:val="multilevel"/>
    <w:tmpl w:val="204EDB36"/>
    <w:lvl w:ilvl="0">
      <w:start w:val="1"/>
      <w:numFmt w:val="decimal"/>
      <w:pStyle w:val="Caption"/>
      <w:lvlText w:val="Σχήμα %1."/>
      <w:lvlJc w:val="left"/>
      <w:pPr>
        <w:tabs>
          <w:tab w:val="num" w:pos="9030"/>
        </w:tabs>
        <w:ind w:left="723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364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8724"/>
        </w:tabs>
        <w:ind w:left="8364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8364"/>
        </w:tabs>
        <w:ind w:left="8364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9084"/>
        </w:tabs>
        <w:ind w:left="8364" w:firstLine="0"/>
      </w:pPr>
      <w:rPr>
        <w:rFonts w:hint="default"/>
      </w:rPr>
    </w:lvl>
  </w:abstractNum>
  <w:abstractNum w:abstractNumId="22">
    <w:nsid w:val="7EF713D3"/>
    <w:multiLevelType w:val="hybridMultilevel"/>
    <w:tmpl w:val="94589A1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21"/>
  </w:num>
  <w:num w:numId="6">
    <w:abstractNumId w:val="13"/>
  </w:num>
  <w:num w:numId="7">
    <w:abstractNumId w:val="15"/>
  </w:num>
  <w:num w:numId="8">
    <w:abstractNumId w:val="8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10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6"/>
  </w:num>
  <w:num w:numId="19">
    <w:abstractNumId w:val="16"/>
  </w:num>
  <w:num w:numId="20">
    <w:abstractNumId w:val="0"/>
  </w:num>
  <w:num w:numId="21">
    <w:abstractNumId w:val="20"/>
  </w:num>
  <w:num w:numId="22">
    <w:abstractNumId w:val="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57"/>
    <w:rsid w:val="00011CEE"/>
    <w:rsid w:val="000153A3"/>
    <w:rsid w:val="0002470A"/>
    <w:rsid w:val="00026F90"/>
    <w:rsid w:val="00034F52"/>
    <w:rsid w:val="00061E9C"/>
    <w:rsid w:val="000925FF"/>
    <w:rsid w:val="00093F85"/>
    <w:rsid w:val="000B2212"/>
    <w:rsid w:val="000B2EE6"/>
    <w:rsid w:val="000C461C"/>
    <w:rsid w:val="000D4696"/>
    <w:rsid w:val="000E0334"/>
    <w:rsid w:val="000F3F39"/>
    <w:rsid w:val="00107E97"/>
    <w:rsid w:val="0017246E"/>
    <w:rsid w:val="00180D37"/>
    <w:rsid w:val="00181ED6"/>
    <w:rsid w:val="00193835"/>
    <w:rsid w:val="00194513"/>
    <w:rsid w:val="0019504A"/>
    <w:rsid w:val="001C368D"/>
    <w:rsid w:val="001E6BA3"/>
    <w:rsid w:val="00202CB4"/>
    <w:rsid w:val="00226942"/>
    <w:rsid w:val="0023000E"/>
    <w:rsid w:val="00257BA5"/>
    <w:rsid w:val="00272B25"/>
    <w:rsid w:val="00275163"/>
    <w:rsid w:val="00284065"/>
    <w:rsid w:val="002B180E"/>
    <w:rsid w:val="002C2EBA"/>
    <w:rsid w:val="002F2966"/>
    <w:rsid w:val="002F55CF"/>
    <w:rsid w:val="00307D2B"/>
    <w:rsid w:val="00311397"/>
    <w:rsid w:val="00330684"/>
    <w:rsid w:val="00355B6D"/>
    <w:rsid w:val="003674EA"/>
    <w:rsid w:val="0037288A"/>
    <w:rsid w:val="003762BC"/>
    <w:rsid w:val="003766F9"/>
    <w:rsid w:val="003917B7"/>
    <w:rsid w:val="003949CB"/>
    <w:rsid w:val="003C6D36"/>
    <w:rsid w:val="003C79D7"/>
    <w:rsid w:val="003E42F6"/>
    <w:rsid w:val="003E6F7D"/>
    <w:rsid w:val="004403FE"/>
    <w:rsid w:val="004855AA"/>
    <w:rsid w:val="004B2C21"/>
    <w:rsid w:val="004B7565"/>
    <w:rsid w:val="004F6212"/>
    <w:rsid w:val="005072FB"/>
    <w:rsid w:val="00512040"/>
    <w:rsid w:val="00530D08"/>
    <w:rsid w:val="00560677"/>
    <w:rsid w:val="00590014"/>
    <w:rsid w:val="005A665C"/>
    <w:rsid w:val="005C6FBA"/>
    <w:rsid w:val="005E697B"/>
    <w:rsid w:val="00605B22"/>
    <w:rsid w:val="00610CD0"/>
    <w:rsid w:val="006146EB"/>
    <w:rsid w:val="00615C1A"/>
    <w:rsid w:val="00620D13"/>
    <w:rsid w:val="00641C53"/>
    <w:rsid w:val="00644434"/>
    <w:rsid w:val="00645F1E"/>
    <w:rsid w:val="006A7135"/>
    <w:rsid w:val="006A769E"/>
    <w:rsid w:val="006C7497"/>
    <w:rsid w:val="007031ED"/>
    <w:rsid w:val="0070568A"/>
    <w:rsid w:val="00714AAE"/>
    <w:rsid w:val="007359A3"/>
    <w:rsid w:val="00742DB6"/>
    <w:rsid w:val="0075516E"/>
    <w:rsid w:val="0077732E"/>
    <w:rsid w:val="00786495"/>
    <w:rsid w:val="007D23A4"/>
    <w:rsid w:val="00803B42"/>
    <w:rsid w:val="00813583"/>
    <w:rsid w:val="008253F5"/>
    <w:rsid w:val="008277C9"/>
    <w:rsid w:val="00835ACE"/>
    <w:rsid w:val="00850689"/>
    <w:rsid w:val="008602AE"/>
    <w:rsid w:val="00866817"/>
    <w:rsid w:val="00874C7F"/>
    <w:rsid w:val="008A079A"/>
    <w:rsid w:val="008E4128"/>
    <w:rsid w:val="008F28E6"/>
    <w:rsid w:val="009B44D5"/>
    <w:rsid w:val="009B7BE2"/>
    <w:rsid w:val="009D47FA"/>
    <w:rsid w:val="009E1193"/>
    <w:rsid w:val="009F4F9E"/>
    <w:rsid w:val="009F6922"/>
    <w:rsid w:val="00A0308F"/>
    <w:rsid w:val="00A112AA"/>
    <w:rsid w:val="00A37DC9"/>
    <w:rsid w:val="00A5264A"/>
    <w:rsid w:val="00A716A5"/>
    <w:rsid w:val="00A82D9A"/>
    <w:rsid w:val="00A87ED1"/>
    <w:rsid w:val="00A91C26"/>
    <w:rsid w:val="00AA18D2"/>
    <w:rsid w:val="00AB11CB"/>
    <w:rsid w:val="00AC08E0"/>
    <w:rsid w:val="00AD401D"/>
    <w:rsid w:val="00AF7B3E"/>
    <w:rsid w:val="00B004AF"/>
    <w:rsid w:val="00B16534"/>
    <w:rsid w:val="00B37B59"/>
    <w:rsid w:val="00B47D10"/>
    <w:rsid w:val="00B64C71"/>
    <w:rsid w:val="00B84DFB"/>
    <w:rsid w:val="00BB7369"/>
    <w:rsid w:val="00BC1025"/>
    <w:rsid w:val="00BC72DF"/>
    <w:rsid w:val="00C06AF0"/>
    <w:rsid w:val="00C115DE"/>
    <w:rsid w:val="00C21757"/>
    <w:rsid w:val="00C2598A"/>
    <w:rsid w:val="00C32E55"/>
    <w:rsid w:val="00C40458"/>
    <w:rsid w:val="00C43BCB"/>
    <w:rsid w:val="00D2453A"/>
    <w:rsid w:val="00D31773"/>
    <w:rsid w:val="00D34F53"/>
    <w:rsid w:val="00D353BB"/>
    <w:rsid w:val="00D55574"/>
    <w:rsid w:val="00D64530"/>
    <w:rsid w:val="00D70ED8"/>
    <w:rsid w:val="00D82502"/>
    <w:rsid w:val="00DE7B11"/>
    <w:rsid w:val="00E22B98"/>
    <w:rsid w:val="00E4592B"/>
    <w:rsid w:val="00E46423"/>
    <w:rsid w:val="00E555C4"/>
    <w:rsid w:val="00E55AC4"/>
    <w:rsid w:val="00E621C9"/>
    <w:rsid w:val="00E845D0"/>
    <w:rsid w:val="00E96A5D"/>
    <w:rsid w:val="00EC299C"/>
    <w:rsid w:val="00ED67FC"/>
    <w:rsid w:val="00EE6373"/>
    <w:rsid w:val="00F2458B"/>
    <w:rsid w:val="00F30726"/>
    <w:rsid w:val="00F45941"/>
    <w:rsid w:val="00F70973"/>
    <w:rsid w:val="00F84F9A"/>
    <w:rsid w:val="00F9296B"/>
    <w:rsid w:val="00F92C16"/>
    <w:rsid w:val="00F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76346-4DAE-476A-9892-B5AD079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E6"/>
    <w:pPr>
      <w:spacing w:before="120" w:after="60" w:line="288" w:lineRule="auto"/>
      <w:jc w:val="both"/>
    </w:pPr>
    <w:rPr>
      <w:rFonts w:ascii="Tahoma" w:hAnsi="Tahoma"/>
      <w:sz w:val="22"/>
      <w:szCs w:val="24"/>
      <w:lang w:val="el-GR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6"/>
      </w:numPr>
      <w:spacing w:line="360" w:lineRule="auto"/>
      <w:outlineLvl w:val="0"/>
    </w:pPr>
    <w:rPr>
      <w:rFonts w:cs="Arial"/>
      <w:b/>
      <w:bCs/>
      <w:color w:val="3F448B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6"/>
      </w:numPr>
      <w:spacing w:after="12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outlineLvl w:val="2"/>
    </w:pPr>
    <w:rPr>
      <w:rFonts w:cs="Arial"/>
      <w:b/>
      <w:bCs/>
      <w:color w:val="999999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color w:val="000000"/>
      <w:sz w:val="18"/>
      <w:lang w:eastAsia="el-GR"/>
    </w:rPr>
  </w:style>
  <w:style w:type="paragraph" w:styleId="Heading7">
    <w:name w:val="heading 7"/>
    <w:basedOn w:val="Normal"/>
    <w:next w:val="Normal"/>
    <w:qFormat/>
    <w:pPr>
      <w:keepNext/>
      <w:spacing w:before="0" w:after="0" w:line="240" w:lineRule="auto"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spacing w:before="80"/>
      <w:jc w:val="center"/>
      <w:outlineLvl w:val="7"/>
    </w:pPr>
    <w:rPr>
      <w:rFonts w:ascii="Times New Roman" w:hAnsi="Times New Roman"/>
      <w:b/>
      <w:bCs/>
      <w:sz w:val="18"/>
      <w:szCs w:val="18"/>
      <w:lang w:val="en-US"/>
    </w:rPr>
  </w:style>
  <w:style w:type="paragraph" w:styleId="Heading9">
    <w:name w:val="heading 9"/>
    <w:basedOn w:val="Normal"/>
    <w:next w:val="Normal"/>
    <w:qFormat/>
    <w:p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uto"/>
      <w:jc w:val="center"/>
    </w:pPr>
    <w:rPr>
      <w:b/>
    </w:rPr>
  </w:style>
  <w:style w:type="paragraph" w:customStyle="1" w:styleId="ListofBullet1">
    <w:name w:val="List of Bullet 1"/>
    <w:basedOn w:val="Normal"/>
    <w:pPr>
      <w:numPr>
        <w:numId w:val="2"/>
      </w:numPr>
    </w:pPr>
  </w:style>
  <w:style w:type="paragraph" w:customStyle="1" w:styleId="ListofBullet2">
    <w:name w:val="List of Bullet 2"/>
    <w:basedOn w:val="ListofBullet1"/>
    <w:pPr>
      <w:numPr>
        <w:numId w:val="1"/>
      </w:numPr>
    </w:pPr>
  </w:style>
  <w:style w:type="paragraph" w:customStyle="1" w:styleId="TableHeading1">
    <w:name w:val="Table Heading 1"/>
    <w:basedOn w:val="TableNormal1"/>
    <w:pPr>
      <w:jc w:val="center"/>
    </w:pPr>
    <w:rPr>
      <w:b/>
      <w:sz w:val="22"/>
    </w:rPr>
  </w:style>
  <w:style w:type="paragraph" w:customStyle="1" w:styleId="TableNormal1">
    <w:name w:val="Table Normal1"/>
    <w:basedOn w:val="Normal"/>
    <w:pPr>
      <w:spacing w:before="40" w:after="40" w:line="240" w:lineRule="auto"/>
      <w:jc w:val="left"/>
    </w:pPr>
    <w:rPr>
      <w:sz w:val="20"/>
    </w:rPr>
  </w:style>
  <w:style w:type="paragraph" w:customStyle="1" w:styleId="TableHeading2">
    <w:name w:val="Table Heading 2"/>
    <w:basedOn w:val="TableNormal1"/>
    <w:rPr>
      <w:b/>
    </w:rPr>
  </w:style>
  <w:style w:type="paragraph" w:customStyle="1" w:styleId="Title3">
    <w:name w:val="Title 3"/>
    <w:basedOn w:val="Normal"/>
    <w:pPr>
      <w:keepNext/>
      <w:pageBreakBefore/>
      <w:spacing w:after="240"/>
    </w:pPr>
    <w:rPr>
      <w:b/>
      <w:bCs/>
    </w:rPr>
  </w:style>
  <w:style w:type="paragraph" w:customStyle="1" w:styleId="HeaderSub">
    <w:name w:val="Header Sub"/>
    <w:basedOn w:val="Header"/>
    <w:rPr>
      <w:b w:val="0"/>
      <w:sz w:val="20"/>
    </w:rPr>
  </w:style>
  <w:style w:type="paragraph" w:styleId="TOC2">
    <w:name w:val="toc 2"/>
    <w:basedOn w:val="Normal"/>
    <w:next w:val="Normal"/>
    <w:autoRedefine/>
    <w:semiHidden/>
    <w:pPr>
      <w:spacing w:line="240" w:lineRule="auto"/>
    </w:pPr>
  </w:style>
  <w:style w:type="paragraph" w:customStyle="1" w:styleId="Title1">
    <w:name w:val="Title 1"/>
    <w:basedOn w:val="Normal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line="240" w:lineRule="auto"/>
      <w:jc w:val="center"/>
    </w:pPr>
    <w:rPr>
      <w:b/>
      <w:color w:val="3F448B"/>
      <w:sz w:val="32"/>
    </w:rPr>
  </w:style>
  <w:style w:type="paragraph" w:customStyle="1" w:styleId="Title2">
    <w:name w:val="Title 2"/>
    <w:basedOn w:val="Title1"/>
    <w:pPr>
      <w:pageBreakBefore w:val="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Footer">
    <w:name w:val="footer"/>
    <w:basedOn w:val="Normal"/>
    <w:rPr>
      <w:sz w:val="18"/>
    </w:rPr>
  </w:style>
  <w:style w:type="paragraph" w:customStyle="1" w:styleId="Figure">
    <w:name w:val="Figure"/>
    <w:basedOn w:val="Normal"/>
    <w:next w:val="Caption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120"/>
      <w:jc w:val="center"/>
    </w:pPr>
  </w:style>
  <w:style w:type="paragraph" w:styleId="Caption">
    <w:name w:val="caption"/>
    <w:basedOn w:val="Normal"/>
    <w:next w:val="Normal"/>
    <w:qFormat/>
    <w:pPr>
      <w:numPr>
        <w:numId w:val="5"/>
      </w:numPr>
      <w:spacing w:before="0" w:after="240" w:line="240" w:lineRule="auto"/>
      <w:ind w:right="1134"/>
      <w:jc w:val="center"/>
    </w:pPr>
    <w:rPr>
      <w:rFonts w:ascii="Times New Roman" w:hAnsi="Times New Roman"/>
      <w:bCs/>
      <w:i/>
      <w:sz w:val="20"/>
      <w:szCs w:val="20"/>
      <w:lang w:val="en-GB"/>
    </w:rPr>
  </w:style>
  <w:style w:type="paragraph" w:customStyle="1" w:styleId="TableBullet1">
    <w:name w:val="Table Bullet 1"/>
    <w:basedOn w:val="TableNormal1"/>
    <w:pPr>
      <w:numPr>
        <w:numId w:val="3"/>
      </w:numPr>
    </w:pPr>
  </w:style>
  <w:style w:type="paragraph" w:customStyle="1" w:styleId="TableBullet2">
    <w:name w:val="Table Bullet 2"/>
    <w:basedOn w:val="TableNormal1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pPr>
      <w:spacing w:line="240" w:lineRule="auto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720"/>
        <w:tab w:val="right" w:leader="dot" w:pos="9344"/>
      </w:tabs>
      <w:spacing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before="0" w:after="0" w:line="240" w:lineRule="auto"/>
      <w:jc w:val="center"/>
    </w:pPr>
    <w:rPr>
      <w:b/>
      <w:snapToGrid w:val="0"/>
      <w:color w:val="000000"/>
      <w:lang w:eastAsia="el-GR"/>
    </w:rPr>
  </w:style>
  <w:style w:type="paragraph" w:customStyle="1" w:styleId="bullet1">
    <w:name w:val="bullet1"/>
    <w:basedOn w:val="Normal"/>
    <w:pPr>
      <w:numPr>
        <w:numId w:val="8"/>
      </w:numPr>
      <w:spacing w:before="0" w:after="0" w:line="300" w:lineRule="auto"/>
    </w:pPr>
    <w:rPr>
      <w:rFonts w:ascii="Times New Roman" w:hAnsi="Times New Roman"/>
      <w:sz w:val="25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 Narrow" w:hAnsi="Arial Narrow"/>
      <w:sz w:val="20"/>
    </w:rPr>
  </w:style>
  <w:style w:type="paragraph" w:styleId="BodyText3">
    <w:name w:val="Body Text 3"/>
    <w:basedOn w:val="Normal"/>
    <w:pPr>
      <w:spacing w:before="0" w:after="0" w:line="240" w:lineRule="auto"/>
      <w:jc w:val="center"/>
    </w:pPr>
    <w:rPr>
      <w:sz w:val="18"/>
    </w:rPr>
  </w:style>
  <w:style w:type="paragraph" w:customStyle="1" w:styleId="Sxima">
    <w:name w:val="Sxima"/>
    <w:basedOn w:val="Normal"/>
    <w:pPr>
      <w:numPr>
        <w:numId w:val="7"/>
      </w:numPr>
      <w:tabs>
        <w:tab w:val="clear" w:pos="3371"/>
      </w:tabs>
      <w:spacing w:before="0" w:after="0" w:line="300" w:lineRule="auto"/>
      <w:ind w:left="0" w:firstLine="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spacing w:before="0" w:after="120" w:line="240" w:lineRule="auto"/>
      <w:ind w:left="283"/>
    </w:pPr>
    <w:rPr>
      <w:rFonts w:ascii="Times New Roman" w:hAnsi="Times New Roman"/>
      <w:szCs w:val="20"/>
      <w:lang w:val="en-GB" w:eastAsia="en-GB"/>
    </w:rPr>
  </w:style>
  <w:style w:type="table" w:styleId="TableGrid">
    <w:name w:val="Table Grid"/>
    <w:basedOn w:val="TableNormal"/>
    <w:rsid w:val="006146EB"/>
    <w:pPr>
      <w:spacing w:before="120" w:after="60" w:line="288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na_paradi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ngkrati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\Desktop\Template%20for%20Lab%20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Projects.dot</Template>
  <TotalTime>1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Ecommerce Projects</vt:lpstr>
    </vt:vector>
  </TitlesOfParts>
  <Company>TEI Thessaloniki</Company>
  <LinksUpToDate>false</LinksUpToDate>
  <CharactersWithSpaces>4200</CharactersWithSpaces>
  <SharedDoc>false</SharedDoc>
  <HLinks>
    <vt:vector size="48" baseType="variant"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_Toc130365050</vt:lpwstr>
      </vt:variant>
      <vt:variant>
        <vt:i4>1441847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_Toc130365049</vt:lpwstr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_Toc130365048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_Toc130365047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_Toc130365046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_Toc130365045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_Toc130365044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_Toc130365043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Ecommerce Projects</dc:title>
  <dc:subject/>
  <dc:creator>dte</dc:creator>
  <cp:keywords/>
  <dc:description/>
  <cp:lastModifiedBy>marianna paradisioti</cp:lastModifiedBy>
  <cp:revision>2</cp:revision>
  <cp:lastPrinted>2006-01-27T11:31:00Z</cp:lastPrinted>
  <dcterms:created xsi:type="dcterms:W3CDTF">2017-11-09T21:24:00Z</dcterms:created>
  <dcterms:modified xsi:type="dcterms:W3CDTF">2017-11-09T21:24:00Z</dcterms:modified>
</cp:coreProperties>
</file>